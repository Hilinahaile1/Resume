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321CC5" w:rsidRPr="00321CC5" w14:paraId="4681BB48" w14:textId="77777777" w:rsidTr="006822B2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322024" w14:textId="77777777" w:rsidR="004B0D7C" w:rsidRPr="00321CC5" w:rsidRDefault="004B0D7C" w:rsidP="004B0D7C">
            <w:pPr>
              <w:pStyle w:val="Title"/>
              <w:rPr>
                <w:rFonts w:ascii="Times New Roman" w:hAnsi="Times New Roman" w:cs="Times New Roman"/>
                <w:color w:val="000000" w:themeColor="text1"/>
              </w:rPr>
            </w:pPr>
            <w:r w:rsidRPr="00321CC5">
              <w:rPr>
                <w:rFonts w:ascii="Times New Roman" w:hAnsi="Times New Roman" w:cs="Times New Roman"/>
                <w:b/>
                <w:color w:val="000000" w:themeColor="text1"/>
              </w:rPr>
              <w:t>Hilina</w:t>
            </w:r>
            <w:r w:rsidRPr="00321C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21CC5">
              <w:rPr>
                <w:rStyle w:val="IntenseEmphasis"/>
                <w:rFonts w:ascii="Times New Roman" w:hAnsi="Times New Roman" w:cs="Times New Roman"/>
                <w:color w:val="000000" w:themeColor="text1"/>
              </w:rPr>
              <w:t>Haile</w:t>
            </w:r>
          </w:p>
          <w:p w14:paraId="1D07AB98" w14:textId="77777777" w:rsidR="004B0D7C" w:rsidRPr="00321CC5" w:rsidRDefault="004B0D7C" w:rsidP="004B0D7C">
            <w:pPr>
              <w:pStyle w:val="ContactInfo"/>
              <w:rPr>
                <w:rFonts w:ascii="Times New Roman" w:hAnsi="Times New Roman" w:cs="Times New Roman"/>
                <w:color w:val="000000" w:themeColor="text1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</w:rPr>
              <w:t xml:space="preserve"> 206-788-7143</w:t>
            </w:r>
          </w:p>
          <w:p w14:paraId="4A4EA7A1" w14:textId="77777777" w:rsidR="00692703" w:rsidRPr="00321CC5" w:rsidRDefault="004B0D7C" w:rsidP="004B0D7C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</w:rPr>
              <w:t xml:space="preserve">Hmhaile2017@gmail.com | </w:t>
            </w:r>
            <w:r w:rsidRPr="00321CC5">
              <w:rPr>
                <w:rStyle w:val="domain"/>
                <w:rFonts w:ascii="Times New Roman" w:hAnsi="Times New Roman" w:cs="Times New Roman"/>
                <w:color w:val="000000" w:themeColor="text1"/>
                <w:sz w:val="21"/>
                <w:szCs w:val="21"/>
                <w:bdr w:val="none" w:sz="0" w:space="0" w:color="auto" w:frame="1"/>
              </w:rPr>
              <w:t>www.linkedin.com/in/</w:t>
            </w:r>
            <w:r w:rsidRPr="00321CC5">
              <w:rPr>
                <w:rStyle w:val="vanity-name"/>
                <w:rFonts w:ascii="Times New Roman" w:hAnsi="Times New Roman" w:cs="Times New Roman"/>
                <w:color w:val="000000" w:themeColor="text1"/>
                <w:sz w:val="21"/>
                <w:szCs w:val="21"/>
                <w:bdr w:val="none" w:sz="0" w:space="0" w:color="auto" w:frame="1"/>
              </w:rPr>
              <w:t>hilinahaile</w:t>
            </w:r>
          </w:p>
        </w:tc>
      </w:tr>
      <w:tr w:rsidR="00321CC5" w:rsidRPr="00321CC5" w14:paraId="457B1B4A" w14:textId="77777777" w:rsidTr="00692703">
        <w:tc>
          <w:tcPr>
            <w:tcW w:w="9360" w:type="dxa"/>
            <w:tcMar>
              <w:top w:w="432" w:type="dxa"/>
            </w:tcMar>
          </w:tcPr>
          <w:p w14:paraId="79FA934B" w14:textId="77777777" w:rsidR="004D1105" w:rsidRPr="00321CC5" w:rsidRDefault="004D1105">
            <w:pPr>
              <w:rPr>
                <w:color w:val="000000" w:themeColor="text1"/>
              </w:rPr>
            </w:pPr>
            <w:r w:rsidRPr="00321CC5">
              <w:rPr>
                <w:color w:val="000000" w:themeColor="text1"/>
              </w:rPr>
              <w:t xml:space="preserve">                                                                                                                                          </w:t>
            </w:r>
          </w:p>
          <w:tbl>
            <w:tblPr>
              <w:tblStyle w:val="TableGrid"/>
              <w:tblW w:w="4989" w:type="pct"/>
              <w:tblCellMar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321CC5" w:rsidRPr="00321CC5" w14:paraId="7A72E1CC" w14:textId="77777777" w:rsidTr="006822B2">
              <w:trPr>
                <w:trHeight w:val="820"/>
              </w:trPr>
              <w:tc>
                <w:tcPr>
                  <w:tcW w:w="9339" w:type="dxa"/>
                  <w:tcMar>
                    <w:top w:w="432" w:type="dxa"/>
                  </w:tcMar>
                </w:tcPr>
                <w:p w14:paraId="1CF191CB" w14:textId="20D33416" w:rsidR="00B17CBA" w:rsidRPr="00321CC5" w:rsidRDefault="006822B2" w:rsidP="00B17CBA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21CC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</w:t>
                  </w:r>
                  <w:r w:rsidR="00AE031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lient</w:t>
                  </w:r>
                  <w:r w:rsidR="001A64AC" w:rsidRPr="00321CC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centric leader with 10+ years of </w:t>
                  </w:r>
                  <w:r w:rsidR="003B70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cross functional team</w:t>
                  </w:r>
                  <w:r w:rsidR="001A64AC" w:rsidRPr="00321CC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management experience, conducting predictive analysis to determine organizational</w:t>
                  </w:r>
                  <w:r w:rsidR="003B70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business needs</w:t>
                  </w:r>
                  <w:r w:rsidR="001A64AC" w:rsidRPr="00321CC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r w:rsidR="003B70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Passionate about providing software solutions for internal clients, by leading them through </w:t>
                  </w:r>
                  <w:r w:rsidR="00D16E57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the project lifecycle. </w:t>
                  </w:r>
                  <w:r w:rsidR="001A64AC" w:rsidRPr="00321CC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244D5323" w14:textId="77777777" w:rsidR="001755A8" w:rsidRPr="00321CC5" w:rsidRDefault="001755A8" w:rsidP="00913946">
            <w:pPr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ED2BADB" w14:textId="77777777" w:rsidR="004E01EB" w:rsidRPr="00321CC5" w:rsidRDefault="00B17CBA" w:rsidP="004E01EB">
      <w:pPr>
        <w:pStyle w:val="Heading1"/>
        <w:rPr>
          <w:color w:val="000000" w:themeColor="text1"/>
          <w:sz w:val="24"/>
          <w:szCs w:val="24"/>
        </w:rPr>
      </w:pPr>
      <w:r w:rsidRPr="00321CC5">
        <w:rPr>
          <w:color w:val="000000" w:themeColor="text1"/>
          <w:sz w:val="24"/>
          <w:szCs w:val="24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321CC5" w:rsidRPr="00321CC5" w14:paraId="124F94C0" w14:textId="77777777" w:rsidTr="00D66A52">
        <w:tc>
          <w:tcPr>
            <w:tcW w:w="9355" w:type="dxa"/>
          </w:tcPr>
          <w:p w14:paraId="1557164A" w14:textId="77777777" w:rsidR="00B17CBA" w:rsidRPr="00321CC5" w:rsidRDefault="00B17CBA" w:rsidP="00B17CBA">
            <w:pPr>
              <w:pStyle w:val="Heading3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</w:rPr>
              <w:t>June 2018</w:t>
            </w:r>
          </w:p>
          <w:p w14:paraId="48FEC73C" w14:textId="77777777" w:rsidR="00B17CBA" w:rsidRPr="00321CC5" w:rsidRDefault="00B17CBA" w:rsidP="00B17CBA">
            <w:pPr>
              <w:pStyle w:val="Heading2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 Media and communications, </w:t>
            </w:r>
            <w:r w:rsidRPr="00321CC5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University of washington </w:t>
            </w:r>
          </w:p>
          <w:p w14:paraId="712E2508" w14:textId="77777777" w:rsidR="001E3120" w:rsidRPr="00321CC5" w:rsidRDefault="00B17CBA" w:rsidP="001D0BF1">
            <w:pPr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Dean’s list 2016-2018  </w:t>
            </w:r>
          </w:p>
        </w:tc>
      </w:tr>
      <w:tr w:rsidR="00321CC5" w:rsidRPr="00321CC5" w14:paraId="2A0FEF54" w14:textId="77777777" w:rsidTr="00F61DF9">
        <w:tc>
          <w:tcPr>
            <w:tcW w:w="9355" w:type="dxa"/>
            <w:tcMar>
              <w:top w:w="216" w:type="dxa"/>
            </w:tcMar>
          </w:tcPr>
          <w:p w14:paraId="120A5282" w14:textId="77777777" w:rsidR="00B17CBA" w:rsidRPr="00321CC5" w:rsidRDefault="00B17CBA" w:rsidP="00B17CBA">
            <w:pPr>
              <w:pStyle w:val="Heading3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</w:rPr>
              <w:t>july 2016</w:t>
            </w:r>
          </w:p>
          <w:p w14:paraId="310C0704" w14:textId="77777777" w:rsidR="00B17CBA" w:rsidRPr="00321CC5" w:rsidRDefault="00B17CBA" w:rsidP="00B17CBA">
            <w:pPr>
              <w:pStyle w:val="Heading2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associate of art and humanities, </w:t>
            </w:r>
            <w:r w:rsidRPr="00321CC5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bellevue college</w:t>
            </w:r>
          </w:p>
          <w:p w14:paraId="3575EA5D" w14:textId="77777777" w:rsidR="00B17CBA" w:rsidRPr="00321CC5" w:rsidRDefault="00B17CBA" w:rsidP="00B17C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Emphasis on psychology. </w:t>
            </w:r>
          </w:p>
          <w:p w14:paraId="07ACB753" w14:textId="77777777" w:rsidR="00B17CBA" w:rsidRPr="00321CC5" w:rsidRDefault="00B17CBA" w:rsidP="00B17CBA">
            <w:pPr>
              <w:pStyle w:val="Heading3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08018DD9" w14:textId="77777777" w:rsidR="00B17CBA" w:rsidRPr="00321CC5" w:rsidRDefault="00B17CBA" w:rsidP="00B17CBA">
            <w:pPr>
              <w:pStyle w:val="Heading3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</w:rPr>
              <w:t>June 2019</w:t>
            </w:r>
          </w:p>
          <w:p w14:paraId="3EAB7521" w14:textId="77777777" w:rsidR="00B17CBA" w:rsidRPr="00321CC5" w:rsidRDefault="00B17CBA" w:rsidP="00B17CBA">
            <w:pPr>
              <w:pStyle w:val="Heading3"/>
              <w:jc w:val="both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</w:rPr>
              <w:t>PROJECT management PROFESSIONAL,</w:t>
            </w:r>
            <w:r w:rsidRPr="00321CC5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UNIVERSITY OF WASHIGTON fOSTER SCHOOL OF BUSINESS   </w:t>
            </w:r>
          </w:p>
          <w:p w14:paraId="52B94EC6" w14:textId="77777777" w:rsidR="00F61DF9" w:rsidRPr="00321CC5" w:rsidRDefault="00B17CBA" w:rsidP="00B17CBA">
            <w:pPr>
              <w:rPr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</w:tbl>
    <w:p w14:paraId="405D247C" w14:textId="77777777" w:rsidR="00DA59AA" w:rsidRPr="00321CC5" w:rsidRDefault="00285095" w:rsidP="0097790C">
      <w:pPr>
        <w:pStyle w:val="Heading1"/>
        <w:rPr>
          <w:color w:val="000000" w:themeColor="text1"/>
          <w:sz w:val="24"/>
          <w:szCs w:val="24"/>
        </w:rPr>
      </w:pPr>
      <w:r w:rsidRPr="00321CC5">
        <w:rPr>
          <w:color w:val="000000" w:themeColor="text1"/>
          <w:sz w:val="24"/>
          <w:szCs w:val="24"/>
        </w:rPr>
        <w:t xml:space="preserve">Experience </w:t>
      </w:r>
    </w:p>
    <w:tbl>
      <w:tblPr>
        <w:tblStyle w:val="TableGrid"/>
        <w:tblW w:w="49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0"/>
      </w:tblGrid>
      <w:tr w:rsidR="00321CC5" w:rsidRPr="00321CC5" w14:paraId="78B3039B" w14:textId="77777777" w:rsidTr="00840D84">
        <w:trPr>
          <w:trHeight w:val="3356"/>
        </w:trPr>
        <w:tc>
          <w:tcPr>
            <w:tcW w:w="9329" w:type="dxa"/>
          </w:tcPr>
          <w:p w14:paraId="504D8103" w14:textId="77777777" w:rsidR="00F537E8" w:rsidRPr="00321CC5" w:rsidRDefault="00F537E8" w:rsidP="00F537E8">
            <w:pPr>
              <w:pStyle w:val="Heading3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10/01/2017 – present </w:t>
            </w:r>
          </w:p>
          <w:p w14:paraId="485B335F" w14:textId="6377264E" w:rsidR="00F537E8" w:rsidRPr="00321CC5" w:rsidRDefault="00A42D05" w:rsidP="00F537E8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537E8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Market Manager </w:t>
            </w:r>
            <w:r w:rsidR="00F537E8" w:rsidRPr="00321CC5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Luxottica Group</w:t>
            </w:r>
          </w:p>
          <w:p w14:paraId="6DCE90D6" w14:textId="051D58C1" w:rsidR="004447E4" w:rsidRPr="00321CC5" w:rsidRDefault="004447E4" w:rsidP="004447E4">
            <w:p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Hired to launch </w:t>
            </w:r>
            <w:r w:rsidR="00954C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multiple programs including software solution to improver HR, sales and business operations.</w:t>
            </w: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8974CF7" w14:textId="2D917FD6" w:rsidR="00D2538E" w:rsidRPr="00321CC5" w:rsidRDefault="0005289C" w:rsidP="00D253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Oversaw the implementation from E-scheduler to Kronos by acting as a subject matter expert to the sales team. </w:t>
            </w:r>
          </w:p>
          <w:p w14:paraId="4F7076DF" w14:textId="7E9167E3" w:rsidR="00D2538E" w:rsidRPr="00321CC5" w:rsidRDefault="00294FEA" w:rsidP="00D253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 deliverables</w:t>
            </w:r>
            <w:r w:rsidR="001A54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under budget</w:t>
            </w:r>
            <w:r w:rsidR="00EE0D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conducted training workshops.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5395055" w14:textId="27853847" w:rsidR="007B5706" w:rsidRDefault="00B17016" w:rsidP="00B932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Developed relationship</w:t>
            </w:r>
            <w:r w:rsidR="0093694D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primary stakeholders </w:t>
            </w:r>
            <w:r w:rsidR="00431A6F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0528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gain buy-in and</w:t>
            </w:r>
            <w:r w:rsidR="00B932C1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02F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B932C1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ommunicated KPI results with upper management and product developers to help stakeholders make an informed decision.</w:t>
            </w:r>
          </w:p>
          <w:p w14:paraId="1DB1F85C" w14:textId="77777777" w:rsidR="00B02F2A" w:rsidRDefault="007B5706" w:rsidP="00B932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 working with Kronos, E-scheduler, Microsoft retail, and Workday.</w:t>
            </w:r>
          </w:p>
          <w:p w14:paraId="486086D9" w14:textId="77777777" w:rsidR="00EE0F39" w:rsidRDefault="00B02F2A" w:rsidP="00B932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Responsible for a team that</w:t>
            </w:r>
            <w:r w:rsidR="00E426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100% in all software</w:t>
            </w:r>
            <w:r w:rsidR="00E426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training saturation </w:t>
            </w:r>
          </w:p>
          <w:p w14:paraId="288D2C5E" w14:textId="46C06E98" w:rsidR="007538DC" w:rsidRPr="00B932C1" w:rsidRDefault="00EE0F39" w:rsidP="00B932C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Troubleshooting client issues and managing their expectations</w:t>
            </w:r>
            <w:bookmarkStart w:id="0" w:name="_GoBack"/>
            <w:bookmarkEnd w:id="0"/>
            <w:r w:rsidR="00B932C1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05289C" w:rsidRPr="00B932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AEBE671" w14:textId="77777777" w:rsidR="001F6130" w:rsidRPr="00321CC5" w:rsidRDefault="001F6130" w:rsidP="001F613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46427" w14:textId="77777777" w:rsidR="001F6130" w:rsidRPr="00321CC5" w:rsidRDefault="001F6130" w:rsidP="001F61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1CC5" w:rsidRPr="00321CC5" w14:paraId="63A713DC" w14:textId="77777777" w:rsidTr="00840D84">
        <w:trPr>
          <w:trHeight w:val="8320"/>
        </w:trPr>
        <w:tc>
          <w:tcPr>
            <w:tcW w:w="9329" w:type="dxa"/>
            <w:tcMar>
              <w:top w:w="216" w:type="dxa"/>
            </w:tcMar>
          </w:tcPr>
          <w:p w14:paraId="069E508A" w14:textId="77777777" w:rsidR="001F6130" w:rsidRPr="00321CC5" w:rsidRDefault="001F6130" w:rsidP="00D819E5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321CC5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lastRenderedPageBreak/>
              <w:t xml:space="preserve">                                                                                                 </w:t>
            </w:r>
            <w:r w:rsidRPr="00321CC5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(Haile, Hilina-resume, cont.)                                                                     </w:t>
            </w:r>
          </w:p>
          <w:p w14:paraId="02848219" w14:textId="77777777" w:rsidR="001F6130" w:rsidRPr="00321CC5" w:rsidRDefault="001F6130" w:rsidP="00D819E5">
            <w:pPr>
              <w:pStyle w:val="Heading3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307FA2E5" w14:textId="77777777" w:rsidR="00D819E5" w:rsidRPr="00321CC5" w:rsidRDefault="00D819E5" w:rsidP="00D819E5">
            <w:pPr>
              <w:pStyle w:val="Heading3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</w:rPr>
              <w:t>07/23/2014 – 09/30/2017</w:t>
            </w:r>
          </w:p>
          <w:p w14:paraId="2B98EC4F" w14:textId="77777777" w:rsidR="00D819E5" w:rsidRPr="00321CC5" w:rsidRDefault="00D819E5" w:rsidP="00D819E5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Manager, </w:t>
            </w:r>
            <w:r w:rsidRPr="00321CC5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Aldo Group</w:t>
            </w:r>
          </w:p>
          <w:p w14:paraId="24AE5743" w14:textId="3720CA8F" w:rsidR="009D42F4" w:rsidRPr="00321CC5" w:rsidRDefault="004C2D59" w:rsidP="00F61D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Hired to implement new strategies and initiatives to promote profitability and satisfaction with both external and internal </w:t>
            </w:r>
            <w:r w:rsidR="000E1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clients</w:t>
            </w: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F566088" w14:textId="77777777" w:rsidR="00E570AF" w:rsidRPr="00321CC5" w:rsidRDefault="00E570AF" w:rsidP="00F61D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C22E47" w14:textId="77777777" w:rsidR="000E2B08" w:rsidRPr="00321CC5" w:rsidRDefault="000E2B08" w:rsidP="000E2B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Developed project plan and insured execution in a timely fashion and excellent quality that </w:t>
            </w:r>
            <w:r w:rsidRPr="00321C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acquired +10% on yearly sales budget.</w:t>
            </w: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77630B6" w14:textId="078E6135" w:rsidR="000E2B08" w:rsidRDefault="000E2B08" w:rsidP="000E2B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Conducted testing phase for new marketing strategies and providing feedback to marketing and operations department for implementation phase  </w:t>
            </w:r>
          </w:p>
          <w:p w14:paraId="2FE500E2" w14:textId="7C33DCDB" w:rsidR="009B1D8A" w:rsidRPr="00321CC5" w:rsidRDefault="009B1D8A" w:rsidP="000E2B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Identify recruiting and training needs and advice on solutions </w:t>
            </w:r>
          </w:p>
          <w:p w14:paraId="2C378492" w14:textId="004226C8" w:rsidR="000E2B08" w:rsidRPr="00321CC5" w:rsidRDefault="000E2B08" w:rsidP="009B1D8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  <w:p w14:paraId="68E58F55" w14:textId="77777777" w:rsidR="00205A5F" w:rsidRPr="00321CC5" w:rsidRDefault="00205A5F" w:rsidP="00B95EB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9B895DB" w14:textId="77777777" w:rsidR="00B95EB5" w:rsidRPr="00321CC5" w:rsidRDefault="00B95EB5" w:rsidP="00B95EB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09/02/2011 – 07/20/2014</w:t>
            </w:r>
          </w:p>
          <w:p w14:paraId="4959D491" w14:textId="77777777" w:rsidR="006F32F2" w:rsidRPr="00321CC5" w:rsidRDefault="00205A5F" w:rsidP="00B95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ASSISTANT </w:t>
            </w:r>
            <w:r w:rsidR="00B95EB5" w:rsidRPr="00321C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MERCHANDISING MANAGER</w:t>
            </w:r>
            <w:r w:rsidR="00B95EB5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TALBOT</w:t>
            </w:r>
          </w:p>
          <w:p w14:paraId="163C88A2" w14:textId="77777777" w:rsidR="00B95EB5" w:rsidRPr="00321CC5" w:rsidRDefault="006F32F2" w:rsidP="00B95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Hired to trained 15+ employees with required knowledge such as customer obsession to perform responsibilities according to company policies and procedures resulting in +1% over LY</w:t>
            </w:r>
          </w:p>
          <w:p w14:paraId="2B526D0B" w14:textId="77777777" w:rsidR="008662C1" w:rsidRPr="00321CC5" w:rsidRDefault="008662C1" w:rsidP="008662C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Collaborated with logistic and distribution department to insure daily operations are successful and strategized solution</w:t>
            </w:r>
            <w:r w:rsidR="0093694D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 </w:t>
            </w: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business needs. </w:t>
            </w:r>
          </w:p>
          <w:p w14:paraId="142E0FB2" w14:textId="77777777" w:rsidR="008662C1" w:rsidRPr="00321CC5" w:rsidRDefault="008662C1" w:rsidP="008662C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Conducted annualized analysis to determine requirements for scheduling and budget management. </w:t>
            </w:r>
          </w:p>
          <w:p w14:paraId="461CEB31" w14:textId="77777777" w:rsidR="00840D84" w:rsidRPr="00321CC5" w:rsidRDefault="008662C1" w:rsidP="008662C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Implemented policies to uphold brand management in accordance to vendors. </w:t>
            </w:r>
          </w:p>
          <w:p w14:paraId="5E77943C" w14:textId="77777777" w:rsidR="00840D84" w:rsidRPr="00321CC5" w:rsidRDefault="00840D84" w:rsidP="00840D8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7EAF0B" w14:textId="77777777" w:rsidR="00840D84" w:rsidRPr="00321CC5" w:rsidRDefault="00840D84" w:rsidP="00840D84">
            <w:pPr>
              <w:pStyle w:val="Heading1"/>
              <w:outlineLvl w:val="0"/>
              <w:rPr>
                <w:color w:val="000000" w:themeColor="text1"/>
                <w:sz w:val="24"/>
                <w:szCs w:val="24"/>
              </w:rPr>
            </w:pPr>
            <w:r w:rsidRPr="00321CC5">
              <w:rPr>
                <w:color w:val="000000" w:themeColor="text1"/>
                <w:sz w:val="24"/>
                <w:szCs w:val="24"/>
              </w:rPr>
              <w:t xml:space="preserve">Honors and awards </w:t>
            </w:r>
          </w:p>
          <w:p w14:paraId="130E0C65" w14:textId="77777777" w:rsidR="00840D84" w:rsidRPr="00321CC5" w:rsidRDefault="00840D84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 hiring manager Aldo 2016</w:t>
            </w:r>
          </w:p>
          <w:p w14:paraId="1CFE388A" w14:textId="77777777" w:rsidR="00840D84" w:rsidRPr="00321CC5" w:rsidRDefault="00840D84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 Manager of the year Luxottica 2018</w:t>
            </w:r>
          </w:p>
          <w:p w14:paraId="5FCBC24C" w14:textId="77777777" w:rsidR="00840D84" w:rsidRPr="00321CC5" w:rsidRDefault="00840D84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Top customer satisfactory score 10/10 Luxottica </w:t>
            </w:r>
          </w:p>
          <w:p w14:paraId="26E9D858" w14:textId="77777777" w:rsidR="00840D84" w:rsidRPr="00321CC5" w:rsidRDefault="00840D84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Golden Key honor society</w:t>
            </w:r>
          </w:p>
          <w:p w14:paraId="741D6FAC" w14:textId="77777777" w:rsidR="00840D84" w:rsidRPr="00321CC5" w:rsidRDefault="00840D84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Husky scholarship recipient</w:t>
            </w:r>
          </w:p>
          <w:p w14:paraId="5A973404" w14:textId="4F31767C" w:rsidR="001F100E" w:rsidRDefault="00840D84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sight</w:t>
            </w:r>
            <w:r w:rsidR="008511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clinic</w:t>
            </w: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NGO project manager</w:t>
            </w:r>
          </w:p>
          <w:p w14:paraId="4994E3FD" w14:textId="097142A3" w:rsidR="00A04BB7" w:rsidRDefault="00A42D05" w:rsidP="00321CC5">
            <w:pPr>
              <w:pStyle w:val="ListBulle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Conducted various market research </w:t>
            </w:r>
            <w:r w:rsidR="00840D84"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2852132B" w14:textId="39A59CA0" w:rsidR="00840D84" w:rsidRPr="00321CC5" w:rsidRDefault="00840D84" w:rsidP="00A04BB7">
            <w:pPr>
              <w:pStyle w:val="ListBullet"/>
              <w:numPr>
                <w:ilvl w:val="0"/>
                <w:numId w:val="0"/>
              </w:numPr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6FB631DC" w14:textId="77777777" w:rsidR="00840D84" w:rsidRPr="00321CC5" w:rsidRDefault="00840D84" w:rsidP="00840D84">
            <w:pPr>
              <w:rPr>
                <w:color w:val="000000" w:themeColor="text1"/>
                <w:sz w:val="24"/>
                <w:szCs w:val="24"/>
              </w:rPr>
            </w:pPr>
          </w:p>
          <w:p w14:paraId="3BA3AB93" w14:textId="77777777" w:rsidR="008662C1" w:rsidRPr="00321CC5" w:rsidRDefault="008662C1" w:rsidP="00840D8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0F9FA8D" w14:textId="77777777" w:rsidR="00205A5F" w:rsidRPr="00321CC5" w:rsidRDefault="00205A5F" w:rsidP="00B95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0DA606" w14:textId="77777777" w:rsidR="000E2B08" w:rsidRPr="00321CC5" w:rsidRDefault="000E2B08" w:rsidP="00F61DF9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BB1DD67" w14:textId="77777777" w:rsidR="00486277" w:rsidRPr="00321CC5" w:rsidRDefault="00840D84" w:rsidP="00840D84">
      <w:pPr>
        <w:pStyle w:val="Heading1"/>
        <w:tabs>
          <w:tab w:val="left" w:pos="1760"/>
        </w:tabs>
        <w:rPr>
          <w:color w:val="000000" w:themeColor="text1"/>
          <w:sz w:val="24"/>
          <w:szCs w:val="24"/>
        </w:rPr>
      </w:pPr>
      <w:r w:rsidRPr="00321CC5">
        <w:rPr>
          <w:color w:val="000000" w:themeColor="text1"/>
          <w:sz w:val="24"/>
          <w:szCs w:val="24"/>
        </w:rPr>
        <w:tab/>
      </w:r>
    </w:p>
    <w:tbl>
      <w:tblPr>
        <w:tblStyle w:val="TableGrid"/>
        <w:tblW w:w="49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67"/>
        <w:gridCol w:w="4669"/>
      </w:tblGrid>
      <w:tr w:rsidR="003A0632" w:rsidRPr="00321CC5" w14:paraId="727C628F" w14:textId="77777777" w:rsidTr="00840D84">
        <w:trPr>
          <w:trHeight w:val="107"/>
        </w:trPr>
        <w:tc>
          <w:tcPr>
            <w:tcW w:w="4667" w:type="dxa"/>
          </w:tcPr>
          <w:p w14:paraId="11878346" w14:textId="77777777" w:rsidR="001F4E6D" w:rsidRPr="00321CC5" w:rsidRDefault="001F4E6D" w:rsidP="0020153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68" w:type="dxa"/>
            <w:tcMar>
              <w:left w:w="360" w:type="dxa"/>
            </w:tcMar>
          </w:tcPr>
          <w:p w14:paraId="16C3D984" w14:textId="77777777" w:rsidR="001E3120" w:rsidRPr="00321CC5" w:rsidRDefault="001E3120" w:rsidP="0020153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8DDFE56" w14:textId="77777777" w:rsidR="00B51D1B" w:rsidRPr="00321CC5" w:rsidRDefault="00B51D1B" w:rsidP="006E1507">
      <w:pPr>
        <w:rPr>
          <w:color w:val="000000" w:themeColor="text1"/>
          <w:sz w:val="24"/>
          <w:szCs w:val="24"/>
        </w:rPr>
      </w:pPr>
    </w:p>
    <w:sectPr w:rsidR="00B51D1B" w:rsidRPr="00321CC5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E6B0" w14:textId="77777777" w:rsidR="00713A34" w:rsidRDefault="00713A34" w:rsidP="0068194B">
      <w:r>
        <w:separator/>
      </w:r>
    </w:p>
    <w:p w14:paraId="6A5AB6FE" w14:textId="77777777" w:rsidR="00713A34" w:rsidRDefault="00713A34"/>
    <w:p w14:paraId="352B0BEF" w14:textId="77777777" w:rsidR="00713A34" w:rsidRDefault="00713A34"/>
  </w:endnote>
  <w:endnote w:type="continuationSeparator" w:id="0">
    <w:p w14:paraId="70456D11" w14:textId="77777777" w:rsidR="00713A34" w:rsidRDefault="00713A34" w:rsidP="0068194B">
      <w:r>
        <w:continuationSeparator/>
      </w:r>
    </w:p>
    <w:p w14:paraId="32760682" w14:textId="77777777" w:rsidR="00713A34" w:rsidRDefault="00713A34"/>
    <w:p w14:paraId="74E48144" w14:textId="77777777" w:rsidR="00713A34" w:rsidRDefault="00713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C025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7DBA" w14:textId="77777777" w:rsidR="00713A34" w:rsidRDefault="00713A34" w:rsidP="0068194B">
      <w:r>
        <w:separator/>
      </w:r>
    </w:p>
    <w:p w14:paraId="25A9F827" w14:textId="77777777" w:rsidR="00713A34" w:rsidRDefault="00713A34"/>
    <w:p w14:paraId="04A1B0C3" w14:textId="77777777" w:rsidR="00713A34" w:rsidRDefault="00713A34"/>
  </w:footnote>
  <w:footnote w:type="continuationSeparator" w:id="0">
    <w:p w14:paraId="01CC3D4B" w14:textId="77777777" w:rsidR="00713A34" w:rsidRDefault="00713A34" w:rsidP="0068194B">
      <w:r>
        <w:continuationSeparator/>
      </w:r>
    </w:p>
    <w:p w14:paraId="1358294F" w14:textId="77777777" w:rsidR="00713A34" w:rsidRDefault="00713A34"/>
    <w:p w14:paraId="383584FB" w14:textId="77777777" w:rsidR="00713A34" w:rsidRDefault="00713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E650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16FD57" wp14:editId="7B01BA0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AC813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BA128B"/>
    <w:multiLevelType w:val="hybridMultilevel"/>
    <w:tmpl w:val="36CA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D64AC"/>
    <w:multiLevelType w:val="hybridMultilevel"/>
    <w:tmpl w:val="E6EC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BBA5D9A"/>
    <w:multiLevelType w:val="hybridMultilevel"/>
    <w:tmpl w:val="38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896927"/>
    <w:multiLevelType w:val="hybridMultilevel"/>
    <w:tmpl w:val="7DA4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D74C1"/>
    <w:multiLevelType w:val="hybridMultilevel"/>
    <w:tmpl w:val="E7AE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7C"/>
    <w:rsid w:val="000001EF"/>
    <w:rsid w:val="00005240"/>
    <w:rsid w:val="00007322"/>
    <w:rsid w:val="00007728"/>
    <w:rsid w:val="00024584"/>
    <w:rsid w:val="00024730"/>
    <w:rsid w:val="0005289C"/>
    <w:rsid w:val="00055E95"/>
    <w:rsid w:val="0007021F"/>
    <w:rsid w:val="000B2BA5"/>
    <w:rsid w:val="000C732A"/>
    <w:rsid w:val="000E1F33"/>
    <w:rsid w:val="000E2B0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4C3"/>
    <w:rsid w:val="001A64AC"/>
    <w:rsid w:val="001C0E68"/>
    <w:rsid w:val="001C44D6"/>
    <w:rsid w:val="001C4B6F"/>
    <w:rsid w:val="001D0BF1"/>
    <w:rsid w:val="001E3120"/>
    <w:rsid w:val="001E7E0C"/>
    <w:rsid w:val="001F0BB0"/>
    <w:rsid w:val="001F100E"/>
    <w:rsid w:val="001F4E6D"/>
    <w:rsid w:val="001F6130"/>
    <w:rsid w:val="001F6140"/>
    <w:rsid w:val="0020153B"/>
    <w:rsid w:val="00203573"/>
    <w:rsid w:val="0020597D"/>
    <w:rsid w:val="00205A5F"/>
    <w:rsid w:val="00210EAA"/>
    <w:rsid w:val="00213B4C"/>
    <w:rsid w:val="002253B0"/>
    <w:rsid w:val="00236D54"/>
    <w:rsid w:val="00241D8C"/>
    <w:rsid w:val="00241FDB"/>
    <w:rsid w:val="0024720C"/>
    <w:rsid w:val="00256450"/>
    <w:rsid w:val="002617AE"/>
    <w:rsid w:val="002638D0"/>
    <w:rsid w:val="002647D3"/>
    <w:rsid w:val="00275EAE"/>
    <w:rsid w:val="00285095"/>
    <w:rsid w:val="00294998"/>
    <w:rsid w:val="00294FEA"/>
    <w:rsid w:val="00297F18"/>
    <w:rsid w:val="002A1945"/>
    <w:rsid w:val="002B2958"/>
    <w:rsid w:val="002B3FC8"/>
    <w:rsid w:val="002D0237"/>
    <w:rsid w:val="002D23C5"/>
    <w:rsid w:val="002D6137"/>
    <w:rsid w:val="002E7E61"/>
    <w:rsid w:val="002F05E5"/>
    <w:rsid w:val="002F254D"/>
    <w:rsid w:val="002F30E4"/>
    <w:rsid w:val="00303139"/>
    <w:rsid w:val="00307140"/>
    <w:rsid w:val="00316DFF"/>
    <w:rsid w:val="00321CC5"/>
    <w:rsid w:val="00325B57"/>
    <w:rsid w:val="00336056"/>
    <w:rsid w:val="003544E1"/>
    <w:rsid w:val="00366398"/>
    <w:rsid w:val="00384C34"/>
    <w:rsid w:val="00397E9A"/>
    <w:rsid w:val="003A0632"/>
    <w:rsid w:val="003A30E5"/>
    <w:rsid w:val="003A6ADF"/>
    <w:rsid w:val="003B5928"/>
    <w:rsid w:val="003B70AB"/>
    <w:rsid w:val="003D380F"/>
    <w:rsid w:val="003E160D"/>
    <w:rsid w:val="003F1D5F"/>
    <w:rsid w:val="00405128"/>
    <w:rsid w:val="00406CFF"/>
    <w:rsid w:val="00416B25"/>
    <w:rsid w:val="00420592"/>
    <w:rsid w:val="004319E0"/>
    <w:rsid w:val="00431A6F"/>
    <w:rsid w:val="00437E8C"/>
    <w:rsid w:val="00440225"/>
    <w:rsid w:val="004447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D7C"/>
    <w:rsid w:val="004B6AD0"/>
    <w:rsid w:val="004C2D59"/>
    <w:rsid w:val="004C2D5D"/>
    <w:rsid w:val="004C33E1"/>
    <w:rsid w:val="004D1105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5368"/>
    <w:rsid w:val="005F4B91"/>
    <w:rsid w:val="005F55D2"/>
    <w:rsid w:val="0062312F"/>
    <w:rsid w:val="00625F2C"/>
    <w:rsid w:val="006618E9"/>
    <w:rsid w:val="0068194B"/>
    <w:rsid w:val="006822B2"/>
    <w:rsid w:val="00692703"/>
    <w:rsid w:val="006A1962"/>
    <w:rsid w:val="006B5D48"/>
    <w:rsid w:val="006B7D7B"/>
    <w:rsid w:val="006C1A5E"/>
    <w:rsid w:val="006E1507"/>
    <w:rsid w:val="006F32F2"/>
    <w:rsid w:val="00712D8B"/>
    <w:rsid w:val="00713A34"/>
    <w:rsid w:val="007273B7"/>
    <w:rsid w:val="00733E0A"/>
    <w:rsid w:val="0074403D"/>
    <w:rsid w:val="00746D44"/>
    <w:rsid w:val="007538DC"/>
    <w:rsid w:val="00757803"/>
    <w:rsid w:val="0079206B"/>
    <w:rsid w:val="00796076"/>
    <w:rsid w:val="007B5251"/>
    <w:rsid w:val="007B5706"/>
    <w:rsid w:val="007C0566"/>
    <w:rsid w:val="007C606B"/>
    <w:rsid w:val="007E6A61"/>
    <w:rsid w:val="00801140"/>
    <w:rsid w:val="00803404"/>
    <w:rsid w:val="00834955"/>
    <w:rsid w:val="00840D84"/>
    <w:rsid w:val="008511D8"/>
    <w:rsid w:val="00855B59"/>
    <w:rsid w:val="00860461"/>
    <w:rsid w:val="0086487C"/>
    <w:rsid w:val="008662C1"/>
    <w:rsid w:val="00870B20"/>
    <w:rsid w:val="008829F8"/>
    <w:rsid w:val="00885897"/>
    <w:rsid w:val="00893198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58FE"/>
    <w:rsid w:val="009361BA"/>
    <w:rsid w:val="0093694D"/>
    <w:rsid w:val="00944F78"/>
    <w:rsid w:val="009510E7"/>
    <w:rsid w:val="00952C89"/>
    <w:rsid w:val="00954C4C"/>
    <w:rsid w:val="009571D8"/>
    <w:rsid w:val="009650EA"/>
    <w:rsid w:val="00971855"/>
    <w:rsid w:val="0097383F"/>
    <w:rsid w:val="0097790C"/>
    <w:rsid w:val="0098506E"/>
    <w:rsid w:val="009A44CE"/>
    <w:rsid w:val="009B1D8A"/>
    <w:rsid w:val="009C4DFC"/>
    <w:rsid w:val="009C736B"/>
    <w:rsid w:val="009D42F4"/>
    <w:rsid w:val="009D44F8"/>
    <w:rsid w:val="009E3160"/>
    <w:rsid w:val="009F220C"/>
    <w:rsid w:val="009F3B05"/>
    <w:rsid w:val="009F4931"/>
    <w:rsid w:val="00A02B73"/>
    <w:rsid w:val="00A04BB7"/>
    <w:rsid w:val="00A108B1"/>
    <w:rsid w:val="00A141CA"/>
    <w:rsid w:val="00A14534"/>
    <w:rsid w:val="00A16DAA"/>
    <w:rsid w:val="00A24162"/>
    <w:rsid w:val="00A25023"/>
    <w:rsid w:val="00A270EA"/>
    <w:rsid w:val="00A34BA2"/>
    <w:rsid w:val="00A36F27"/>
    <w:rsid w:val="00A42D05"/>
    <w:rsid w:val="00A42E32"/>
    <w:rsid w:val="00A46E63"/>
    <w:rsid w:val="00A51DC5"/>
    <w:rsid w:val="00A53DE1"/>
    <w:rsid w:val="00A615E1"/>
    <w:rsid w:val="00A755E8"/>
    <w:rsid w:val="00A76C7A"/>
    <w:rsid w:val="00A93A5D"/>
    <w:rsid w:val="00AB32F8"/>
    <w:rsid w:val="00AB610B"/>
    <w:rsid w:val="00AD360E"/>
    <w:rsid w:val="00AD40FB"/>
    <w:rsid w:val="00AD782D"/>
    <w:rsid w:val="00AE0318"/>
    <w:rsid w:val="00AE7650"/>
    <w:rsid w:val="00B02F2A"/>
    <w:rsid w:val="00B10EBE"/>
    <w:rsid w:val="00B17016"/>
    <w:rsid w:val="00B17CBA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2C1"/>
    <w:rsid w:val="00B95EB5"/>
    <w:rsid w:val="00BA1546"/>
    <w:rsid w:val="00BA55FA"/>
    <w:rsid w:val="00BB4E51"/>
    <w:rsid w:val="00BD431F"/>
    <w:rsid w:val="00BE423E"/>
    <w:rsid w:val="00BF61AC"/>
    <w:rsid w:val="00C47FA6"/>
    <w:rsid w:val="00C50500"/>
    <w:rsid w:val="00C57FC6"/>
    <w:rsid w:val="00C66A7D"/>
    <w:rsid w:val="00C779DA"/>
    <w:rsid w:val="00C814F7"/>
    <w:rsid w:val="00C923AB"/>
    <w:rsid w:val="00CA4B4D"/>
    <w:rsid w:val="00CB35C3"/>
    <w:rsid w:val="00CC24F8"/>
    <w:rsid w:val="00CD323D"/>
    <w:rsid w:val="00CE4030"/>
    <w:rsid w:val="00CE64B3"/>
    <w:rsid w:val="00CF1A49"/>
    <w:rsid w:val="00D0630C"/>
    <w:rsid w:val="00D16E57"/>
    <w:rsid w:val="00D243A9"/>
    <w:rsid w:val="00D2538E"/>
    <w:rsid w:val="00D305E5"/>
    <w:rsid w:val="00D37CD3"/>
    <w:rsid w:val="00D66A52"/>
    <w:rsid w:val="00D66EFA"/>
    <w:rsid w:val="00D72A2D"/>
    <w:rsid w:val="00D819E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363"/>
    <w:rsid w:val="00E14498"/>
    <w:rsid w:val="00E2397A"/>
    <w:rsid w:val="00E254DB"/>
    <w:rsid w:val="00E300FC"/>
    <w:rsid w:val="00E362DB"/>
    <w:rsid w:val="00E4265C"/>
    <w:rsid w:val="00E5632B"/>
    <w:rsid w:val="00E570AF"/>
    <w:rsid w:val="00E70240"/>
    <w:rsid w:val="00E71E6B"/>
    <w:rsid w:val="00E81CC5"/>
    <w:rsid w:val="00E85A87"/>
    <w:rsid w:val="00E85B4A"/>
    <w:rsid w:val="00E9528E"/>
    <w:rsid w:val="00EA3BB0"/>
    <w:rsid w:val="00EA5099"/>
    <w:rsid w:val="00EB6610"/>
    <w:rsid w:val="00EC1351"/>
    <w:rsid w:val="00EC4CBF"/>
    <w:rsid w:val="00EE0DBE"/>
    <w:rsid w:val="00EE0F39"/>
    <w:rsid w:val="00EE2CA8"/>
    <w:rsid w:val="00EF17E8"/>
    <w:rsid w:val="00EF1AB1"/>
    <w:rsid w:val="00EF51D9"/>
    <w:rsid w:val="00F130DD"/>
    <w:rsid w:val="00F24884"/>
    <w:rsid w:val="00F476C4"/>
    <w:rsid w:val="00F537E8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27B48"/>
  <w15:chartTrackingRefBased/>
  <w15:docId w15:val="{0EE1A1FF-25BD-4158-AB11-C6D17BD3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domain">
    <w:name w:val="domain"/>
    <w:basedOn w:val="DefaultParagraphFont"/>
    <w:rsid w:val="004B0D7C"/>
  </w:style>
  <w:style w:type="character" w:customStyle="1" w:styleId="vanity-name">
    <w:name w:val="vanity-name"/>
    <w:basedOn w:val="DefaultParagraphFont"/>
    <w:rsid w:val="004B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hai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2455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hmhai</dc:creator>
  <cp:keywords/>
  <dc:description/>
  <cp:lastModifiedBy>hmhaile2017@gmail.com</cp:lastModifiedBy>
  <cp:revision>27</cp:revision>
  <dcterms:created xsi:type="dcterms:W3CDTF">2019-03-21T02:47:00Z</dcterms:created>
  <dcterms:modified xsi:type="dcterms:W3CDTF">2019-09-09T07:14:00Z</dcterms:modified>
  <cp:category/>
</cp:coreProperties>
</file>